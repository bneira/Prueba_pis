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0B" w:rsidRDefault="0095040B" w:rsidP="0095040B">
      <w:pPr>
        <w:pStyle w:val="MTtulo1"/>
        <w:jc w:val="left"/>
      </w:pPr>
      <w:bookmarkStart w:id="0" w:name="_Toc42100797"/>
      <w:bookmarkStart w:id="1" w:name="_Toc42101914"/>
      <w:r>
        <w:t>Proyecto PIS 2013 Grupo 10</w:t>
      </w:r>
    </w:p>
    <w:p w:rsidR="0095040B" w:rsidRDefault="0095040B" w:rsidP="0095040B">
      <w:pPr>
        <w:pStyle w:val="MTtulo1"/>
        <w:jc w:val="left"/>
      </w:pPr>
      <w:r>
        <w:t>DUSA</w:t>
      </w:r>
    </w:p>
    <w:p w:rsidR="0008377F" w:rsidRDefault="0008377F">
      <w:pPr>
        <w:pStyle w:val="MTtulo1"/>
        <w:jc w:val="left"/>
      </w:pPr>
      <w:r>
        <w:t>Modelo de Dominio</w:t>
      </w:r>
      <w:bookmarkEnd w:id="0"/>
      <w:bookmarkEnd w:id="1"/>
    </w:p>
    <w:p w:rsidR="0008377F" w:rsidRDefault="0008377F">
      <w:pPr>
        <w:pStyle w:val="MTtulo1"/>
        <w:jc w:val="left"/>
      </w:pPr>
      <w:bookmarkStart w:id="2" w:name="_Toc42100798"/>
      <w:bookmarkStart w:id="3" w:name="_Toc42101915"/>
      <w:r>
        <w:t>Versión 1.</w:t>
      </w:r>
      <w:bookmarkEnd w:id="2"/>
      <w:bookmarkEnd w:id="3"/>
      <w:r w:rsidR="005B6859">
        <w:t>1</w:t>
      </w: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Default="0008377F">
      <w:pPr>
        <w:pStyle w:val="MTtulo1"/>
      </w:pPr>
      <w:bookmarkStart w:id="4" w:name="_Toc42100799"/>
      <w:bookmarkStart w:id="5" w:name="_Toc42101916"/>
      <w:r>
        <w:t>Historia de revisiones</w:t>
      </w:r>
      <w:bookmarkEnd w:id="4"/>
      <w:bookmarkEnd w:id="5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08377F" w:rsidTr="004B2250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Autor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25/08/2013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Gastón Rosas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5B6859" w:rsidP="005B6859">
            <w:pPr>
              <w:pStyle w:val="MNormal"/>
            </w:pPr>
            <w:r>
              <w:t>31/08/2013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1.1</w:t>
            </w:r>
            <w:r w:rsidR="0008377F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Se agregan las clases</w:t>
            </w:r>
            <w:r w:rsidR="0008377F">
              <w:t> </w:t>
            </w:r>
            <w:r>
              <w:t>usuarioWEB, historialPedidos, AdministradorWEB.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Mathias Duarte</w:t>
            </w:r>
          </w:p>
          <w:p w:rsidR="00302C45" w:rsidRDefault="00302C45">
            <w:pPr>
              <w:pStyle w:val="MNormal"/>
            </w:pPr>
            <w:r>
              <w:t>Gastón Rosas</w:t>
            </w:r>
            <w:bookmarkStart w:id="6" w:name="_GoBack"/>
            <w:bookmarkEnd w:id="6"/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</w:tr>
    </w:tbl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E05AA9" w:rsidRDefault="00E05AA9">
      <w:pPr>
        <w:pStyle w:val="MTtulo1"/>
      </w:pPr>
      <w:bookmarkStart w:id="7" w:name="_Toc42100800"/>
      <w:bookmarkStart w:id="8" w:name="_Toc42101917"/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F921CA">
      <w:pPr>
        <w:pStyle w:val="MTtulo1"/>
      </w:pPr>
      <w:r>
        <w:br w:type="page"/>
      </w:r>
    </w:p>
    <w:p w:rsidR="00E05AA9" w:rsidRDefault="00E05AA9">
      <w:pPr>
        <w:pStyle w:val="MTtulo1"/>
      </w:pPr>
    </w:p>
    <w:p w:rsidR="0008377F" w:rsidRDefault="0008377F">
      <w:pPr>
        <w:pStyle w:val="MTtulo1"/>
      </w:pPr>
      <w:r>
        <w:t>Contenido</w:t>
      </w:r>
      <w:bookmarkEnd w:id="7"/>
      <w:bookmarkEnd w:id="8"/>
    </w:p>
    <w:p w:rsidR="0008377F" w:rsidRDefault="00CA383C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r w:rsidRPr="00CA383C">
        <w:rPr>
          <w:b w:val="0"/>
          <w:caps w:val="0"/>
          <w:sz w:val="16"/>
        </w:rPr>
        <w:fldChar w:fldCharType="begin"/>
      </w:r>
      <w:r w:rsidR="0008377F">
        <w:rPr>
          <w:b w:val="0"/>
          <w:caps w:val="0"/>
          <w:sz w:val="16"/>
        </w:rPr>
        <w:instrText xml:space="preserve"> TOC \h \z \t "Título 1;1;Título 2;2;Título 3;3;MTema1;1;MTema2;2;MTema3;3" </w:instrText>
      </w:r>
      <w:r w:rsidRPr="00CA383C">
        <w:rPr>
          <w:b w:val="0"/>
          <w:caps w:val="0"/>
          <w:sz w:val="16"/>
        </w:rPr>
        <w:fldChar w:fldCharType="separate"/>
      </w:r>
      <w:hyperlink r:id="rId7" w:history="1">
        <w:r w:rsidR="0008377F">
          <w:rPr>
            <w:rStyle w:val="Hipervnculo"/>
            <w:noProof/>
          </w:rPr>
          <w:t>1.</w:t>
        </w:r>
        <w:r w:rsidR="0008377F">
          <w:rPr>
            <w:b w:val="0"/>
            <w:caps w:val="0"/>
            <w:noProof/>
            <w:sz w:val="24"/>
          </w:rPr>
          <w:tab/>
        </w:r>
        <w:r w:rsidR="0008377F">
          <w:rPr>
            <w:rStyle w:val="Hipervnculo"/>
            <w:noProof/>
          </w:rPr>
          <w:t>Modelo de Dominio</w:t>
        </w:r>
        <w:r w:rsidR="0008377F">
          <w:rPr>
            <w:noProof/>
          </w:rPr>
          <w:tab/>
        </w:r>
        <w:r>
          <w:rPr>
            <w:noProof/>
          </w:rPr>
          <w:fldChar w:fldCharType="begin"/>
        </w:r>
        <w:r w:rsidR="0008377F">
          <w:rPr>
            <w:noProof/>
          </w:rPr>
          <w:instrText xml:space="preserve"> PAGEREF _Toc76993027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8377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8377F" w:rsidRDefault="00CA383C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hyperlink r:id="rId8" w:history="1">
        <w:r w:rsidR="0008377F">
          <w:rPr>
            <w:rStyle w:val="Hipervnculo"/>
            <w:noProof/>
          </w:rPr>
          <w:t>2.</w:t>
        </w:r>
        <w:r w:rsidR="0008377F">
          <w:rPr>
            <w:b w:val="0"/>
            <w:caps w:val="0"/>
            <w:noProof/>
            <w:sz w:val="24"/>
          </w:rPr>
          <w:tab/>
        </w:r>
        <w:r w:rsidR="0008377F">
          <w:rPr>
            <w:rStyle w:val="Hipervnculo"/>
            <w:noProof/>
          </w:rPr>
          <w:t>Observaciones</w:t>
        </w:r>
        <w:r w:rsidR="0008377F">
          <w:rPr>
            <w:noProof/>
          </w:rPr>
          <w:tab/>
        </w:r>
        <w:r>
          <w:rPr>
            <w:noProof/>
          </w:rPr>
          <w:fldChar w:fldCharType="begin"/>
        </w:r>
        <w:r w:rsidR="0008377F">
          <w:rPr>
            <w:noProof/>
          </w:rPr>
          <w:instrText xml:space="preserve"> PAGEREF _Toc76993028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8377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8377F" w:rsidRDefault="00CA383C">
      <w:pPr>
        <w:pStyle w:val="MNormal"/>
      </w:pPr>
      <w:r>
        <w:rPr>
          <w:b/>
          <w:caps/>
          <w:sz w:val="16"/>
        </w:rPr>
        <w:fldChar w:fldCharType="end"/>
      </w:r>
    </w:p>
    <w:p w:rsidR="0008377F" w:rsidRDefault="0008377F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264EE6" w:rsidRDefault="00264EE6" w:rsidP="00264EE6">
      <w:pPr>
        <w:pStyle w:val="MTema1"/>
        <w:numPr>
          <w:ilvl w:val="0"/>
          <w:numId w:val="0"/>
        </w:numPr>
        <w:ind w:left="567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08377F" w:rsidRDefault="00F921CA" w:rsidP="00F921CA">
      <w:pPr>
        <w:pStyle w:val="MTema1"/>
      </w:pPr>
      <w:r>
        <w:br w:type="page"/>
      </w:r>
      <w:bookmarkStart w:id="9" w:name="_Toc76993027"/>
      <w:r w:rsidR="0008377F">
        <w:lastRenderedPageBreak/>
        <w:t>Modelo de Dominio</w:t>
      </w:r>
      <w:bookmarkEnd w:id="9"/>
    </w:p>
    <w:p w:rsidR="001923A7" w:rsidRPr="001923A7" w:rsidRDefault="008F1CD8" w:rsidP="001923A7">
      <w:pPr>
        <w:pStyle w:val="MNormal"/>
      </w:pPr>
      <w:r>
        <w:object w:dxaOrig="9942" w:dyaOrig="6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7.75pt" o:ole="">
            <v:imagedata r:id="rId9" o:title=""/>
          </v:shape>
          <o:OLEObject Type="Embed" ProgID="Visio.Drawing.11" ShapeID="_x0000_i1025" DrawAspect="Content" ObjectID="_1439573559" r:id="rId10"/>
        </w:object>
      </w:r>
    </w:p>
    <w:p w:rsidR="0008377F" w:rsidRDefault="0008377F">
      <w:pPr>
        <w:pStyle w:val="MTema1"/>
      </w:pPr>
      <w:bookmarkStart w:id="10" w:name="_Toc76993028"/>
      <w:r>
        <w:t>Observaciones</w:t>
      </w:r>
      <w:bookmarkEnd w:id="10"/>
    </w:p>
    <w:p w:rsidR="0008377F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user</w:t>
      </w:r>
      <w:r w:rsidR="00090689">
        <w:t>”</w:t>
      </w:r>
      <w:r>
        <w:t xml:space="preserve"> identifica al Usuario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Reparto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Pedido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Producto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>Los pedidos realizados por un usuarioWEB pertenecen a su historial de pedidos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>Los pedidos realizados por un usuarioWEB tienen asignado un repar</w:t>
      </w:r>
      <w:r w:rsidR="00302C45">
        <w:t>to perteneciente a la Farmacia a la cual éste está asociado.</w:t>
      </w:r>
    </w:p>
    <w:sectPr w:rsidR="005B6859" w:rsidSect="006D141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C7" w:rsidRDefault="003B52C7">
      <w:r>
        <w:separator/>
      </w:r>
    </w:p>
  </w:endnote>
  <w:endnote w:type="continuationSeparator" w:id="1">
    <w:p w:rsidR="003B52C7" w:rsidRDefault="003B5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C56" w:rsidRDefault="001F5C56">
    <w:pPr>
      <w:pStyle w:val="Piedepgina"/>
    </w:pPr>
    <w:r>
      <w:t>Modelo de Dominio</w:t>
    </w:r>
    <w:r>
      <w:tab/>
    </w:r>
    <w:r>
      <w:tab/>
      <w:t xml:space="preserve">Página </w:t>
    </w:r>
    <w:r w:rsidR="00CA383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A383C">
      <w:rPr>
        <w:rStyle w:val="Nmerodepgina"/>
      </w:rPr>
      <w:fldChar w:fldCharType="separate"/>
    </w:r>
    <w:r w:rsidR="004B2250">
      <w:rPr>
        <w:rStyle w:val="Nmerodepgina"/>
        <w:noProof/>
      </w:rPr>
      <w:t>1</w:t>
    </w:r>
    <w:r w:rsidR="00CA383C">
      <w:rPr>
        <w:rStyle w:val="Nmerodepgina"/>
      </w:rPr>
      <w:fldChar w:fldCharType="end"/>
    </w:r>
    <w:r>
      <w:rPr>
        <w:rStyle w:val="Nmerodepgina"/>
      </w:rPr>
      <w:t xml:space="preserve"> de </w:t>
    </w:r>
    <w:r w:rsidR="00CA383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A383C">
      <w:rPr>
        <w:rStyle w:val="Nmerodepgina"/>
      </w:rPr>
      <w:fldChar w:fldCharType="separate"/>
    </w:r>
    <w:r w:rsidR="004B2250">
      <w:rPr>
        <w:rStyle w:val="Nmerodepgina"/>
        <w:noProof/>
      </w:rPr>
      <w:t>3</w:t>
    </w:r>
    <w:r w:rsidR="00CA383C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C7" w:rsidRDefault="003B52C7">
      <w:r>
        <w:separator/>
      </w:r>
    </w:p>
  </w:footnote>
  <w:footnote w:type="continuationSeparator" w:id="1">
    <w:p w:rsidR="003B52C7" w:rsidRDefault="003B5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2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9223D19"/>
    <w:multiLevelType w:val="hybridMultilevel"/>
    <w:tmpl w:val="A030DEE2"/>
    <w:lvl w:ilvl="0" w:tplc="B68A57B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E35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F83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C7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41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9A5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4D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85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68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1D54513"/>
    <w:multiLevelType w:val="hybridMultilevel"/>
    <w:tmpl w:val="9230D8E0"/>
    <w:lvl w:ilvl="0" w:tplc="31FCE0A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F64BD8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6D78218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5C4407B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72AEFFB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A1C804A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32AC87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EF2A92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62052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B164336"/>
    <w:multiLevelType w:val="hybridMultilevel"/>
    <w:tmpl w:val="5F5247A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6"/>
  </w:num>
  <w:num w:numId="16">
    <w:abstractNumId w:val="1"/>
  </w:num>
  <w:num w:numId="17">
    <w:abstractNumId w:val="10"/>
  </w:num>
  <w:num w:numId="18">
    <w:abstractNumId w:val="2"/>
  </w:num>
  <w:num w:numId="19">
    <w:abstractNumId w:val="11"/>
  </w:num>
  <w:num w:numId="20">
    <w:abstractNumId w:val="4"/>
  </w:num>
  <w:num w:numId="21">
    <w:abstractNumId w:val="9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3A7"/>
    <w:rsid w:val="0008377F"/>
    <w:rsid w:val="00090689"/>
    <w:rsid w:val="001923A7"/>
    <w:rsid w:val="001B419B"/>
    <w:rsid w:val="001E3257"/>
    <w:rsid w:val="001F122C"/>
    <w:rsid w:val="001F5C56"/>
    <w:rsid w:val="00264EE6"/>
    <w:rsid w:val="002E2230"/>
    <w:rsid w:val="00302C45"/>
    <w:rsid w:val="003B52C7"/>
    <w:rsid w:val="0042698A"/>
    <w:rsid w:val="004B2250"/>
    <w:rsid w:val="00504F99"/>
    <w:rsid w:val="00552251"/>
    <w:rsid w:val="005B6859"/>
    <w:rsid w:val="006C5CBC"/>
    <w:rsid w:val="006D1417"/>
    <w:rsid w:val="008F1CD8"/>
    <w:rsid w:val="0095040B"/>
    <w:rsid w:val="00985402"/>
    <w:rsid w:val="00CA383C"/>
    <w:rsid w:val="00E05AA9"/>
    <w:rsid w:val="00F921CA"/>
    <w:rsid w:val="00FE1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1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6D141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6D14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14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6D141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6D1417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6D141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6D141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6D141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6D1417"/>
    <w:pPr>
      <w:numPr>
        <w:numId w:val="3"/>
      </w:numPr>
    </w:pPr>
  </w:style>
  <w:style w:type="paragraph" w:customStyle="1" w:styleId="MEsqNum">
    <w:name w:val="MEsqNum"/>
    <w:basedOn w:val="MNormal"/>
    <w:rsid w:val="006D141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6D141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6D141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6D141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6D141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6D1417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6D141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6D1417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semiHidden/>
    <w:rsid w:val="006D141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6D1417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semiHidden/>
    <w:rsid w:val="006D1417"/>
    <w:rPr>
      <w:color w:val="0000FF"/>
      <w:u w:val="single"/>
    </w:rPr>
  </w:style>
  <w:style w:type="paragraph" w:styleId="Encabezado">
    <w:name w:val="header"/>
    <w:basedOn w:val="Normal"/>
    <w:semiHidden/>
    <w:rsid w:val="006D14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D141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6D1417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6D1417"/>
  </w:style>
  <w:style w:type="paragraph" w:customStyle="1" w:styleId="MTemaNormal">
    <w:name w:val="MTemaNormal"/>
    <w:basedOn w:val="MNormal"/>
    <w:rsid w:val="006D1417"/>
    <w:pPr>
      <w:ind w:left="567"/>
      <w:jc w:val="both"/>
    </w:pPr>
  </w:style>
  <w:style w:type="paragraph" w:customStyle="1" w:styleId="MTemaVietas">
    <w:name w:val="MTemaViñetas"/>
    <w:basedOn w:val="MVietas"/>
    <w:rsid w:val="006D1417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6D1417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6D141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6D1417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6D141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6D141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6D141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6D141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6D1417"/>
    <w:pPr>
      <w:numPr>
        <w:ilvl w:val="1"/>
      </w:numPr>
    </w:pPr>
  </w:style>
  <w:style w:type="paragraph" w:customStyle="1" w:styleId="MTema4">
    <w:name w:val="MTema4"/>
    <w:basedOn w:val="MDetTitulo4"/>
    <w:rsid w:val="006D1417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6D1417"/>
  </w:style>
  <w:style w:type="paragraph" w:customStyle="1" w:styleId="EstiloMTema4Izquierda125cm">
    <w:name w:val="Estilo MTema4 + Izquierda:  125 cm"/>
    <w:basedOn w:val="Normal"/>
    <w:rsid w:val="006D1417"/>
  </w:style>
  <w:style w:type="paragraph" w:styleId="Textodeglobo">
    <w:name w:val="Balloon Text"/>
    <w:basedOn w:val="Normal"/>
    <w:link w:val="TextodegloboCar"/>
    <w:uiPriority w:val="99"/>
    <w:semiHidden/>
    <w:unhideWhenUsed/>
    <w:rsid w:val="00FE18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:/LUCIA/ma06/ma/oo/plant/requerimientos/RQOOMDOGXvY.doc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C:/LUCIA/ma06/ma/oo/plant/requerimientos/RQOOMDOGXvY.doc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421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Particular</Company>
  <LinksUpToDate>false</LinksUpToDate>
  <CharactersWithSpaces>1119</CharactersWithSpaces>
  <SharedDoc>false</SharedDoc>
  <HLinks>
    <vt:vector size="12" baseType="variant">
      <vt:variant>
        <vt:i4>4390933</vt:i4>
      </vt:variant>
      <vt:variant>
        <vt:i4>8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  <vt:variant>
        <vt:i4>4390933</vt:i4>
      </vt:variant>
      <vt:variant>
        <vt:i4>2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dc:description/>
  <cp:lastModifiedBy>Shirey</cp:lastModifiedBy>
  <cp:revision>6</cp:revision>
  <cp:lastPrinted>2002-06-07T00:19:00Z</cp:lastPrinted>
  <dcterms:created xsi:type="dcterms:W3CDTF">2013-08-25T21:50:00Z</dcterms:created>
  <dcterms:modified xsi:type="dcterms:W3CDTF">2013-09-01T23:46:00Z</dcterms:modified>
</cp:coreProperties>
</file>