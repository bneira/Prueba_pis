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0B" w:rsidRPr="00D668C8" w:rsidRDefault="0095040B" w:rsidP="00D668C8">
      <w:pPr>
        <w:rPr>
          <w:rFonts w:ascii="Verdana" w:hAnsi="Verdana" w:cs="Arial"/>
          <w:b/>
          <w:sz w:val="36"/>
          <w:szCs w:val="36"/>
        </w:rPr>
      </w:pPr>
      <w:bookmarkStart w:id="0" w:name="_Toc42100797"/>
      <w:bookmarkStart w:id="1" w:name="_Toc42101914"/>
      <w:r w:rsidRPr="00D668C8">
        <w:rPr>
          <w:rFonts w:ascii="Verdana" w:hAnsi="Verdana" w:cs="Arial"/>
          <w:b/>
          <w:sz w:val="36"/>
          <w:szCs w:val="36"/>
        </w:rPr>
        <w:t>Proyecto PIS 2013 Grupo 10</w:t>
      </w:r>
    </w:p>
    <w:p w:rsidR="0095040B" w:rsidRPr="00D668C8" w:rsidRDefault="0095040B" w:rsidP="00D668C8">
      <w:pPr>
        <w:rPr>
          <w:rFonts w:ascii="Verdana" w:hAnsi="Verdana" w:cs="Arial"/>
          <w:b/>
          <w:sz w:val="36"/>
          <w:szCs w:val="36"/>
        </w:rPr>
      </w:pPr>
      <w:r w:rsidRPr="00D668C8">
        <w:rPr>
          <w:rFonts w:ascii="Verdana" w:hAnsi="Verdana" w:cs="Arial"/>
          <w:b/>
          <w:sz w:val="36"/>
          <w:szCs w:val="36"/>
        </w:rPr>
        <w:t>DUSA</w:t>
      </w:r>
    </w:p>
    <w:p w:rsidR="0008377F" w:rsidRPr="00D668C8" w:rsidRDefault="0008377F" w:rsidP="00D668C8">
      <w:pPr>
        <w:rPr>
          <w:rFonts w:ascii="Verdana" w:hAnsi="Verdana" w:cs="Arial"/>
          <w:b/>
          <w:sz w:val="36"/>
          <w:szCs w:val="36"/>
        </w:rPr>
      </w:pPr>
      <w:r w:rsidRPr="00D668C8">
        <w:rPr>
          <w:rFonts w:ascii="Verdana" w:hAnsi="Verdana" w:cs="Arial"/>
          <w:b/>
          <w:sz w:val="36"/>
          <w:szCs w:val="36"/>
        </w:rPr>
        <w:t>Modelo de Dominio</w:t>
      </w:r>
      <w:bookmarkEnd w:id="0"/>
      <w:bookmarkEnd w:id="1"/>
    </w:p>
    <w:p w:rsidR="0008377F" w:rsidRPr="00D668C8" w:rsidRDefault="0008377F" w:rsidP="00D668C8">
      <w:pPr>
        <w:rPr>
          <w:rFonts w:ascii="Verdana" w:hAnsi="Verdana" w:cs="Arial"/>
          <w:b/>
          <w:sz w:val="36"/>
          <w:szCs w:val="36"/>
        </w:rPr>
      </w:pPr>
      <w:bookmarkStart w:id="2" w:name="_Toc42100798"/>
      <w:bookmarkStart w:id="3" w:name="_Toc42101915"/>
      <w:r w:rsidRPr="00D668C8">
        <w:rPr>
          <w:rFonts w:ascii="Verdana" w:hAnsi="Verdana" w:cs="Arial"/>
          <w:b/>
          <w:sz w:val="36"/>
          <w:szCs w:val="36"/>
        </w:rPr>
        <w:t xml:space="preserve">Versión </w:t>
      </w:r>
      <w:bookmarkEnd w:id="2"/>
      <w:bookmarkEnd w:id="3"/>
      <w:r w:rsidR="007839BE">
        <w:rPr>
          <w:rFonts w:ascii="Verdana" w:hAnsi="Verdana" w:cs="Arial"/>
          <w:b/>
          <w:sz w:val="36"/>
          <w:szCs w:val="36"/>
        </w:rPr>
        <w:t>2.0</w:t>
      </w:r>
    </w:p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08377F" w:rsidRPr="00D668C8" w:rsidRDefault="0008377F" w:rsidP="00D668C8">
      <w:pPr>
        <w:jc w:val="center"/>
        <w:rPr>
          <w:rFonts w:ascii="Verdana" w:hAnsi="Verdana"/>
          <w:b/>
          <w:sz w:val="36"/>
        </w:rPr>
      </w:pPr>
      <w:bookmarkStart w:id="4" w:name="_Toc42100799"/>
      <w:bookmarkStart w:id="5" w:name="_Toc42101916"/>
      <w:r w:rsidRPr="00D668C8">
        <w:rPr>
          <w:rFonts w:ascii="Verdana" w:hAnsi="Verdana"/>
          <w:b/>
          <w:sz w:val="36"/>
        </w:rPr>
        <w:t>Historia de revisiones</w:t>
      </w:r>
      <w:bookmarkEnd w:id="4"/>
      <w:bookmarkEnd w:id="5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08377F" w:rsidTr="004B2250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Autor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25/08/2013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Gastón Rosas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5B6859" w:rsidP="005B6859">
            <w:pPr>
              <w:pStyle w:val="MNormal"/>
            </w:pPr>
            <w:r>
              <w:t>31/08/2013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1.1</w:t>
            </w:r>
            <w:r w:rsidR="0008377F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Se agregan las clases</w:t>
            </w:r>
            <w:r w:rsidR="0008377F">
              <w:t> </w:t>
            </w:r>
            <w:proofErr w:type="spellStart"/>
            <w:r>
              <w:t>usuarioWEB</w:t>
            </w:r>
            <w:proofErr w:type="spellEnd"/>
            <w:r>
              <w:t xml:space="preserve">, </w:t>
            </w:r>
            <w:proofErr w:type="spellStart"/>
            <w:r>
              <w:t>historialPedidos</w:t>
            </w:r>
            <w:proofErr w:type="spellEnd"/>
            <w:r>
              <w:t xml:space="preserve">, </w:t>
            </w:r>
            <w:proofErr w:type="spellStart"/>
            <w:r>
              <w:t>AdministradorWEB</w:t>
            </w:r>
            <w:proofErr w:type="spellEnd"/>
            <w:r>
              <w:t>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proofErr w:type="spellStart"/>
            <w:r>
              <w:t>Mathias</w:t>
            </w:r>
            <w:proofErr w:type="spellEnd"/>
            <w:r>
              <w:t xml:space="preserve"> Duarte</w:t>
            </w:r>
          </w:p>
          <w:p w:rsidR="00302C45" w:rsidRDefault="00302C45">
            <w:pPr>
              <w:pStyle w:val="MNormal"/>
            </w:pPr>
            <w:r>
              <w:t>Gastón Rosas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8377F" w:rsidP="007839BE">
            <w:pPr>
              <w:pStyle w:val="MNormal"/>
            </w:pPr>
            <w:r>
              <w:t> </w:t>
            </w:r>
            <w:r w:rsidR="007839BE">
              <w:t>12</w:t>
            </w:r>
            <w:r w:rsidR="00D668C8">
              <w:t>/09/2013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D668C8">
            <w:pPr>
              <w:pStyle w:val="MNormal"/>
            </w:pPr>
            <w:r>
              <w:t>2.0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D668C8">
            <w:pPr>
              <w:pStyle w:val="MNormal"/>
            </w:pPr>
            <w:r>
              <w:t>Cambios en el diseño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D668C8">
            <w:pPr>
              <w:pStyle w:val="MNormal"/>
            </w:pPr>
            <w:r>
              <w:t>Gastón Rosas</w:t>
            </w:r>
            <w:r w:rsidR="0008377F">
              <w:t> 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  <w:r w:rsidR="00FE66DB">
              <w:t>14/09/2013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FE66DB">
            <w:pPr>
              <w:pStyle w:val="MNormal"/>
            </w:pPr>
            <w:r>
              <w:t>2.0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FE66DB">
            <w:pPr>
              <w:pStyle w:val="MNormal"/>
            </w:pPr>
            <w:r>
              <w:t>Verificación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FE66DB">
            <w:pPr>
              <w:pStyle w:val="MNormal"/>
            </w:pPr>
            <w:r>
              <w:t xml:space="preserve">Gastón </w:t>
            </w:r>
            <w:proofErr w:type="spellStart"/>
            <w:r>
              <w:t>Nicassio</w:t>
            </w:r>
            <w:proofErr w:type="spellEnd"/>
            <w:r>
              <w:t xml:space="preserve"> (como suplente temporal de Carlos Vélez)</w:t>
            </w:r>
          </w:p>
        </w:tc>
      </w:tr>
    </w:tbl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E05AA9" w:rsidRDefault="00E05AA9">
      <w:pPr>
        <w:pStyle w:val="MTtulo1"/>
      </w:pPr>
      <w:bookmarkStart w:id="6" w:name="_Toc42100800"/>
      <w:bookmarkStart w:id="7" w:name="_Toc42101917"/>
    </w:p>
    <w:p w:rsidR="00E05AA9" w:rsidRDefault="00E05AA9">
      <w:pPr>
        <w:pStyle w:val="MTtulo1"/>
      </w:pPr>
      <w:bookmarkStart w:id="8" w:name="_GoBack"/>
      <w:bookmarkEnd w:id="8"/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F921CA">
      <w:pPr>
        <w:pStyle w:val="MTtulo1"/>
      </w:pPr>
      <w:r>
        <w:br w:type="page"/>
      </w:r>
    </w:p>
    <w:bookmarkEnd w:id="7" w:displacedByCustomXml="next"/>
    <w:bookmarkEnd w:id="6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417907705"/>
        <w:docPartObj>
          <w:docPartGallery w:val="Table of Contents"/>
          <w:docPartUnique/>
        </w:docPartObj>
      </w:sdtPr>
      <w:sdtEndPr/>
      <w:sdtContent>
        <w:p w:rsidR="00D668C8" w:rsidRDefault="00D668C8">
          <w:pPr>
            <w:pStyle w:val="TtulodeTDC"/>
          </w:pPr>
          <w:r>
            <w:rPr>
              <w:lang w:val="es-ES"/>
            </w:rPr>
            <w:t>Contenido</w:t>
          </w:r>
        </w:p>
        <w:p w:rsidR="00D668C8" w:rsidRDefault="00D668C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35080" w:history="1">
            <w:r w:rsidRPr="007E13D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7E13DD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C8" w:rsidRDefault="00A64EB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6435081" w:history="1">
            <w:r w:rsidR="00D668C8" w:rsidRPr="007E13DD">
              <w:rPr>
                <w:rStyle w:val="Hipervnculo"/>
                <w:noProof/>
              </w:rPr>
              <w:t>2.</w:t>
            </w:r>
            <w:r w:rsidR="00D668C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D668C8" w:rsidRPr="007E13DD">
              <w:rPr>
                <w:rStyle w:val="Hipervnculo"/>
                <w:noProof/>
              </w:rPr>
              <w:t>Observaciones</w:t>
            </w:r>
            <w:r w:rsidR="00D668C8">
              <w:rPr>
                <w:noProof/>
                <w:webHidden/>
              </w:rPr>
              <w:tab/>
            </w:r>
            <w:r w:rsidR="00D668C8">
              <w:rPr>
                <w:noProof/>
                <w:webHidden/>
              </w:rPr>
              <w:fldChar w:fldCharType="begin"/>
            </w:r>
            <w:r w:rsidR="00D668C8">
              <w:rPr>
                <w:noProof/>
                <w:webHidden/>
              </w:rPr>
              <w:instrText xml:space="preserve"> PAGEREF _Toc366435081 \h </w:instrText>
            </w:r>
            <w:r w:rsidR="00D668C8">
              <w:rPr>
                <w:noProof/>
                <w:webHidden/>
              </w:rPr>
            </w:r>
            <w:r w:rsidR="00D668C8">
              <w:rPr>
                <w:noProof/>
                <w:webHidden/>
              </w:rPr>
              <w:fldChar w:fldCharType="separate"/>
            </w:r>
            <w:r w:rsidR="00D668C8">
              <w:rPr>
                <w:noProof/>
                <w:webHidden/>
              </w:rPr>
              <w:t>4</w:t>
            </w:r>
            <w:r w:rsidR="00D668C8">
              <w:rPr>
                <w:noProof/>
                <w:webHidden/>
              </w:rPr>
              <w:fldChar w:fldCharType="end"/>
            </w:r>
          </w:hyperlink>
        </w:p>
        <w:p w:rsidR="00D668C8" w:rsidRDefault="00D668C8">
          <w:r>
            <w:rPr>
              <w:b/>
              <w:bCs/>
            </w:rPr>
            <w:fldChar w:fldCharType="end"/>
          </w:r>
        </w:p>
      </w:sdtContent>
    </w:sdt>
    <w:p w:rsidR="0008377F" w:rsidRDefault="0008377F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264EE6" w:rsidRDefault="00264EE6" w:rsidP="00264EE6">
      <w:pPr>
        <w:pStyle w:val="MTema1"/>
        <w:numPr>
          <w:ilvl w:val="0"/>
          <w:numId w:val="0"/>
        </w:numPr>
        <w:ind w:left="567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8A6002" w:rsidRDefault="00F921CA" w:rsidP="008A6002">
      <w:pPr>
        <w:pStyle w:val="Ttulo1"/>
        <w:numPr>
          <w:ilvl w:val="0"/>
          <w:numId w:val="23"/>
        </w:numPr>
        <w:sectPr w:rsidR="008A6002" w:rsidSect="006D141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A64CD" w:rsidRDefault="0008377F" w:rsidP="00D668C8">
      <w:pPr>
        <w:pStyle w:val="Ttulo1"/>
        <w:numPr>
          <w:ilvl w:val="0"/>
          <w:numId w:val="24"/>
        </w:numPr>
      </w:pPr>
      <w:bookmarkStart w:id="9" w:name="_Toc366435080"/>
      <w:r>
        <w:lastRenderedPageBreak/>
        <w:t>Modelo de Domin</w:t>
      </w:r>
      <w:r w:rsidR="001A64CD">
        <w:t>io</w:t>
      </w:r>
      <w:bookmarkEnd w:id="9"/>
    </w:p>
    <w:p w:rsidR="001A64CD" w:rsidRDefault="001A64CD" w:rsidP="001A64CD"/>
    <w:p w:rsidR="001A64CD" w:rsidRPr="001A64CD" w:rsidRDefault="002F4C6E" w:rsidP="007839BE">
      <w:pPr>
        <w:jc w:val="center"/>
        <w:sectPr w:rsidR="001A64CD" w:rsidRPr="001A64CD" w:rsidSect="001A64C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object w:dxaOrig="15629" w:dyaOrig="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4pt;height:467.15pt" o:ole="">
            <v:imagedata r:id="rId10" o:title=""/>
          </v:shape>
          <o:OLEObject Type="Embed" ProgID="Visio.Drawing.11" ShapeID="_x0000_i1025" DrawAspect="Content" ObjectID="_1440758658" r:id="rId11"/>
        </w:object>
      </w:r>
    </w:p>
    <w:p w:rsidR="0008377F" w:rsidRDefault="0008377F" w:rsidP="00D668C8">
      <w:pPr>
        <w:pStyle w:val="Ttulo1"/>
        <w:numPr>
          <w:ilvl w:val="0"/>
          <w:numId w:val="24"/>
        </w:numPr>
      </w:pPr>
      <w:bookmarkStart w:id="10" w:name="_Toc366435081"/>
      <w:r>
        <w:lastRenderedPageBreak/>
        <w:t>Observaciones</w:t>
      </w:r>
      <w:bookmarkEnd w:id="10"/>
    </w:p>
    <w:p w:rsidR="0008377F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proofErr w:type="spellStart"/>
      <w:r w:rsidR="001A64CD">
        <w:t>U</w:t>
      </w:r>
      <w:r>
        <w:t>ser</w:t>
      </w:r>
      <w:proofErr w:type="spellEnd"/>
      <w:r w:rsidR="00090689">
        <w:t>”</w:t>
      </w:r>
      <w:r>
        <w:t xml:space="preserve"> identifica al Usuario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Reparto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Pedido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Producto</w:t>
      </w:r>
    </w:p>
    <w:p w:rsidR="001A64CD" w:rsidRDefault="001A64CD" w:rsidP="001923A7">
      <w:pPr>
        <w:pStyle w:val="MTemaNormal"/>
        <w:numPr>
          <w:ilvl w:val="0"/>
          <w:numId w:val="21"/>
        </w:numPr>
      </w:pPr>
      <w:r>
        <w:t>El atributo “Nombre” identifica a la Farmacia</w:t>
      </w:r>
    </w:p>
    <w:p w:rsidR="001A64CD" w:rsidRDefault="001A64CD" w:rsidP="001923A7">
      <w:pPr>
        <w:pStyle w:val="MTemaNormal"/>
        <w:numPr>
          <w:ilvl w:val="0"/>
          <w:numId w:val="21"/>
        </w:numPr>
      </w:pPr>
      <w:r>
        <w:t>El atributo “id” identifica al Rol</w:t>
      </w:r>
    </w:p>
    <w:p w:rsidR="001A64CD" w:rsidRDefault="001A64CD" w:rsidP="001923A7">
      <w:pPr>
        <w:pStyle w:val="MTemaNormal"/>
        <w:numPr>
          <w:ilvl w:val="0"/>
          <w:numId w:val="21"/>
        </w:numPr>
      </w:pPr>
      <w:r>
        <w:t>El atributo “id” identifica al Permiso</w:t>
      </w:r>
    </w:p>
    <w:p w:rsidR="005B6859" w:rsidRDefault="005B6859" w:rsidP="001923A7">
      <w:pPr>
        <w:pStyle w:val="MTemaNormal"/>
        <w:numPr>
          <w:ilvl w:val="0"/>
          <w:numId w:val="21"/>
        </w:numPr>
      </w:pPr>
      <w:r>
        <w:t xml:space="preserve">Los pedidos realizados por un </w:t>
      </w:r>
      <w:proofErr w:type="spellStart"/>
      <w:r w:rsidR="00707C79">
        <w:t>UsuarioFarmacia</w:t>
      </w:r>
      <w:proofErr w:type="spellEnd"/>
      <w:r>
        <w:t xml:space="preserve"> pertenecen a </w:t>
      </w:r>
      <w:r w:rsidR="00707C79">
        <w:t>al</w:t>
      </w:r>
      <w:r>
        <w:t xml:space="preserve"> historial de pedidos</w:t>
      </w:r>
      <w:r w:rsidR="00707C79">
        <w:t xml:space="preserve"> de la Farmacia a la cual él pertenece.</w:t>
      </w:r>
    </w:p>
    <w:p w:rsidR="005B6859" w:rsidRDefault="005B6859" w:rsidP="001923A7">
      <w:pPr>
        <w:pStyle w:val="MTemaNormal"/>
        <w:numPr>
          <w:ilvl w:val="0"/>
          <w:numId w:val="21"/>
        </w:numPr>
      </w:pPr>
      <w:r>
        <w:t xml:space="preserve">Los pedidos realizados por un </w:t>
      </w:r>
      <w:proofErr w:type="spellStart"/>
      <w:r w:rsidR="00707C79">
        <w:t>UsuarioFarmacia</w:t>
      </w:r>
      <w:proofErr w:type="spellEnd"/>
      <w:r>
        <w:t xml:space="preserve"> tienen asignado un repar</w:t>
      </w:r>
      <w:r w:rsidR="00302C45">
        <w:t>to perteneciente a la Farmacia a la cual éste está asociado.</w:t>
      </w:r>
    </w:p>
    <w:p w:rsidR="00707C79" w:rsidRDefault="00707C79" w:rsidP="001923A7">
      <w:pPr>
        <w:pStyle w:val="MTemaNormal"/>
        <w:numPr>
          <w:ilvl w:val="0"/>
          <w:numId w:val="21"/>
        </w:numPr>
      </w:pPr>
      <w:r>
        <w:t xml:space="preserve">Los pedidos realizados por un </w:t>
      </w:r>
      <w:proofErr w:type="spellStart"/>
      <w:r>
        <w:t>UsuarioFarmacia</w:t>
      </w:r>
      <w:proofErr w:type="spellEnd"/>
      <w:r>
        <w:t xml:space="preserve"> utiliza una </w:t>
      </w:r>
      <w:proofErr w:type="spellStart"/>
      <w:r>
        <w:t>FormaDePago</w:t>
      </w:r>
      <w:proofErr w:type="spellEnd"/>
      <w:r>
        <w:t xml:space="preserve"> que esté habilitada en la Farmacia a la cual éste pertenece.</w:t>
      </w:r>
    </w:p>
    <w:p w:rsidR="00707C79" w:rsidRDefault="00707C79" w:rsidP="007839BE">
      <w:pPr>
        <w:pStyle w:val="MTemaNormal"/>
        <w:ind w:left="1287"/>
      </w:pPr>
    </w:p>
    <w:sectPr w:rsidR="00707C79" w:rsidSect="008A600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B4" w:rsidRDefault="00A64EB4">
      <w:r>
        <w:separator/>
      </w:r>
    </w:p>
  </w:endnote>
  <w:endnote w:type="continuationSeparator" w:id="0">
    <w:p w:rsidR="00A64EB4" w:rsidRDefault="00A6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C56" w:rsidRDefault="001F5C56">
    <w:pPr>
      <w:pStyle w:val="Piedepgina"/>
    </w:pPr>
    <w:r>
      <w:t>Modelo de Dominio</w:t>
    </w:r>
    <w:r>
      <w:tab/>
    </w:r>
    <w:r>
      <w:tab/>
      <w:t xml:space="preserve">Página </w:t>
    </w:r>
    <w:r w:rsidR="00CA383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A383C">
      <w:rPr>
        <w:rStyle w:val="Nmerodepgina"/>
      </w:rPr>
      <w:fldChar w:fldCharType="separate"/>
    </w:r>
    <w:r w:rsidR="00FE66DB">
      <w:rPr>
        <w:rStyle w:val="Nmerodepgina"/>
        <w:noProof/>
      </w:rPr>
      <w:t>1</w:t>
    </w:r>
    <w:r w:rsidR="00CA383C">
      <w:rPr>
        <w:rStyle w:val="Nmerodepgina"/>
      </w:rPr>
      <w:fldChar w:fldCharType="end"/>
    </w:r>
    <w:r>
      <w:rPr>
        <w:rStyle w:val="Nmerodepgina"/>
      </w:rPr>
      <w:t xml:space="preserve"> de </w:t>
    </w:r>
    <w:r w:rsidR="00CA383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A383C">
      <w:rPr>
        <w:rStyle w:val="Nmerodepgina"/>
      </w:rPr>
      <w:fldChar w:fldCharType="separate"/>
    </w:r>
    <w:r w:rsidR="00FE66DB">
      <w:rPr>
        <w:rStyle w:val="Nmerodepgina"/>
        <w:noProof/>
      </w:rPr>
      <w:t>4</w:t>
    </w:r>
    <w:r w:rsidR="00CA383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B4" w:rsidRDefault="00A64EB4">
      <w:r>
        <w:separator/>
      </w:r>
    </w:p>
  </w:footnote>
  <w:footnote w:type="continuationSeparator" w:id="0">
    <w:p w:rsidR="00A64EB4" w:rsidRDefault="00A64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2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9223D19"/>
    <w:multiLevelType w:val="hybridMultilevel"/>
    <w:tmpl w:val="A030DEE2"/>
    <w:lvl w:ilvl="0" w:tplc="B68A57BC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E35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F83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C7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41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9A5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4D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857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568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1D54513"/>
    <w:multiLevelType w:val="hybridMultilevel"/>
    <w:tmpl w:val="9230D8E0"/>
    <w:lvl w:ilvl="0" w:tplc="31FCE0A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F64BD8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6D78218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5C4407BE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72AEFFB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A1C804A6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32AC87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EF2A92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62052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B164336"/>
    <w:multiLevelType w:val="hybridMultilevel"/>
    <w:tmpl w:val="5F5247A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7AD3F82"/>
    <w:multiLevelType w:val="hybridMultilevel"/>
    <w:tmpl w:val="6546B8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492431D"/>
    <w:multiLevelType w:val="hybridMultilevel"/>
    <w:tmpl w:val="6546B8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6"/>
  </w:num>
  <w:num w:numId="16">
    <w:abstractNumId w:val="1"/>
  </w:num>
  <w:num w:numId="17">
    <w:abstractNumId w:val="11"/>
  </w:num>
  <w:num w:numId="18">
    <w:abstractNumId w:val="2"/>
  </w:num>
  <w:num w:numId="19">
    <w:abstractNumId w:val="12"/>
  </w:num>
  <w:num w:numId="20">
    <w:abstractNumId w:val="4"/>
  </w:num>
  <w:num w:numId="21">
    <w:abstractNumId w:val="9"/>
  </w:num>
  <w:num w:numId="22">
    <w:abstractNumId w:val="8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A7"/>
    <w:rsid w:val="0008377F"/>
    <w:rsid w:val="00090689"/>
    <w:rsid w:val="00184F8B"/>
    <w:rsid w:val="001923A7"/>
    <w:rsid w:val="001A64CD"/>
    <w:rsid w:val="001B419B"/>
    <w:rsid w:val="001E3257"/>
    <w:rsid w:val="001F122C"/>
    <w:rsid w:val="001F5C56"/>
    <w:rsid w:val="00264EE6"/>
    <w:rsid w:val="002E2230"/>
    <w:rsid w:val="002F4C6E"/>
    <w:rsid w:val="00302C45"/>
    <w:rsid w:val="003B52C7"/>
    <w:rsid w:val="0042698A"/>
    <w:rsid w:val="0043340D"/>
    <w:rsid w:val="004565C4"/>
    <w:rsid w:val="004B2250"/>
    <w:rsid w:val="00504F99"/>
    <w:rsid w:val="00552251"/>
    <w:rsid w:val="005A385B"/>
    <w:rsid w:val="005B6859"/>
    <w:rsid w:val="006C5CBC"/>
    <w:rsid w:val="006D1417"/>
    <w:rsid w:val="00707C79"/>
    <w:rsid w:val="007839BE"/>
    <w:rsid w:val="008A6002"/>
    <w:rsid w:val="008F1CD8"/>
    <w:rsid w:val="0095040B"/>
    <w:rsid w:val="00965577"/>
    <w:rsid w:val="00985402"/>
    <w:rsid w:val="00A64EB4"/>
    <w:rsid w:val="00C62CAB"/>
    <w:rsid w:val="00CA383C"/>
    <w:rsid w:val="00D668C8"/>
    <w:rsid w:val="00E05AA9"/>
    <w:rsid w:val="00F921CA"/>
    <w:rsid w:val="00FE1847"/>
    <w:rsid w:val="00FE6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1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6D141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6D141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14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6D141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6D1417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6D141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6D141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6D141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6D1417"/>
    <w:pPr>
      <w:numPr>
        <w:numId w:val="3"/>
      </w:numPr>
    </w:pPr>
  </w:style>
  <w:style w:type="paragraph" w:customStyle="1" w:styleId="MEsqNum">
    <w:name w:val="MEsqNum"/>
    <w:basedOn w:val="MNormal"/>
    <w:rsid w:val="006D141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6D141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6D141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6D141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6D141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6D1417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6D141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6D1417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6D141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6D1417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sid w:val="006D1417"/>
    <w:rPr>
      <w:color w:val="0000FF"/>
      <w:u w:val="single"/>
    </w:rPr>
  </w:style>
  <w:style w:type="paragraph" w:styleId="Encabezado">
    <w:name w:val="header"/>
    <w:basedOn w:val="Normal"/>
    <w:semiHidden/>
    <w:rsid w:val="006D14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D141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6D1417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6D1417"/>
  </w:style>
  <w:style w:type="paragraph" w:customStyle="1" w:styleId="MTemaNormal">
    <w:name w:val="MTemaNormal"/>
    <w:basedOn w:val="MNormal"/>
    <w:rsid w:val="006D1417"/>
    <w:pPr>
      <w:ind w:left="567"/>
      <w:jc w:val="both"/>
    </w:pPr>
  </w:style>
  <w:style w:type="paragraph" w:customStyle="1" w:styleId="MTemaVietas">
    <w:name w:val="MTemaViñetas"/>
    <w:basedOn w:val="MVietas"/>
    <w:rsid w:val="006D1417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6D1417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6D141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6D1417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6D141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6D141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6D141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6D1417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6D1417"/>
    <w:pPr>
      <w:numPr>
        <w:ilvl w:val="1"/>
      </w:numPr>
    </w:pPr>
  </w:style>
  <w:style w:type="paragraph" w:customStyle="1" w:styleId="MTema4">
    <w:name w:val="MTema4"/>
    <w:basedOn w:val="MDetTitulo4"/>
    <w:rsid w:val="006D1417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6D1417"/>
  </w:style>
  <w:style w:type="paragraph" w:customStyle="1" w:styleId="EstiloMTema4Izquierda125cm">
    <w:name w:val="Estilo MTema4 + Izquierda:  125 cm"/>
    <w:basedOn w:val="Normal"/>
    <w:rsid w:val="006D1417"/>
  </w:style>
  <w:style w:type="paragraph" w:styleId="Textodeglobo">
    <w:name w:val="Balloon Text"/>
    <w:basedOn w:val="Normal"/>
    <w:link w:val="TextodegloboCar"/>
    <w:uiPriority w:val="99"/>
    <w:semiHidden/>
    <w:unhideWhenUsed/>
    <w:rsid w:val="00FE18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668C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s-UY"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1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6D141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6D141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14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6D141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6D1417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6D141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6D141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6D141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6D1417"/>
    <w:pPr>
      <w:numPr>
        <w:numId w:val="3"/>
      </w:numPr>
    </w:pPr>
  </w:style>
  <w:style w:type="paragraph" w:customStyle="1" w:styleId="MEsqNum">
    <w:name w:val="MEsqNum"/>
    <w:basedOn w:val="MNormal"/>
    <w:rsid w:val="006D141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6D141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6D141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6D141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6D141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6D1417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6D141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6D1417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6D141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6D1417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sid w:val="006D1417"/>
    <w:rPr>
      <w:color w:val="0000FF"/>
      <w:u w:val="single"/>
    </w:rPr>
  </w:style>
  <w:style w:type="paragraph" w:styleId="Encabezado">
    <w:name w:val="header"/>
    <w:basedOn w:val="Normal"/>
    <w:semiHidden/>
    <w:rsid w:val="006D14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D141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6D1417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6D1417"/>
  </w:style>
  <w:style w:type="paragraph" w:customStyle="1" w:styleId="MTemaNormal">
    <w:name w:val="MTemaNormal"/>
    <w:basedOn w:val="MNormal"/>
    <w:rsid w:val="006D1417"/>
    <w:pPr>
      <w:ind w:left="567"/>
      <w:jc w:val="both"/>
    </w:pPr>
  </w:style>
  <w:style w:type="paragraph" w:customStyle="1" w:styleId="MTemaVietas">
    <w:name w:val="MTemaViñetas"/>
    <w:basedOn w:val="MVietas"/>
    <w:rsid w:val="006D1417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6D1417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6D141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6D1417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6D141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6D141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6D141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6D1417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6D1417"/>
    <w:pPr>
      <w:numPr>
        <w:ilvl w:val="1"/>
      </w:numPr>
    </w:pPr>
  </w:style>
  <w:style w:type="paragraph" w:customStyle="1" w:styleId="MTema4">
    <w:name w:val="MTema4"/>
    <w:basedOn w:val="MDetTitulo4"/>
    <w:rsid w:val="006D1417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6D1417"/>
  </w:style>
  <w:style w:type="paragraph" w:customStyle="1" w:styleId="EstiloMTema4Izquierda125cm">
    <w:name w:val="Estilo MTema4 + Izquierda:  125 cm"/>
    <w:basedOn w:val="Normal"/>
    <w:rsid w:val="006D1417"/>
  </w:style>
  <w:style w:type="paragraph" w:styleId="Textodeglobo">
    <w:name w:val="Balloon Text"/>
    <w:basedOn w:val="Normal"/>
    <w:link w:val="TextodegloboCar"/>
    <w:uiPriority w:val="99"/>
    <w:semiHidden/>
    <w:unhideWhenUsed/>
    <w:rsid w:val="00FE18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668C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62267-48C6-4A88-B29A-0E6F8C85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474</TotalTime>
  <Pages>4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Particular</Company>
  <LinksUpToDate>false</LinksUpToDate>
  <CharactersWithSpaces>1407</CharactersWithSpaces>
  <SharedDoc>false</SharedDoc>
  <HLinks>
    <vt:vector size="12" baseType="variant">
      <vt:variant>
        <vt:i4>4390933</vt:i4>
      </vt:variant>
      <vt:variant>
        <vt:i4>8</vt:i4>
      </vt:variant>
      <vt:variant>
        <vt:i4>0</vt:i4>
      </vt:variant>
      <vt:variant>
        <vt:i4>5</vt:i4>
      </vt:variant>
      <vt:variant>
        <vt:lpwstr>/C:/LUCIA/ma06/ma/oo/plant/requerimientos/RQOOMDOGXvY.doc.doc</vt:lpwstr>
      </vt:variant>
      <vt:variant>
        <vt:lpwstr/>
      </vt:variant>
      <vt:variant>
        <vt:i4>4390933</vt:i4>
      </vt:variant>
      <vt:variant>
        <vt:i4>2</vt:i4>
      </vt:variant>
      <vt:variant>
        <vt:i4>0</vt:i4>
      </vt:variant>
      <vt:variant>
        <vt:i4>5</vt:i4>
      </vt:variant>
      <vt:variant>
        <vt:lpwstr>/C:/LUCIA/ma06/ma/oo/plant/requerimientos/RQOOMDOGXvY.doc.doc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Lucia Pedrana - Marcelo Bellini</dc:creator>
  <cp:keywords/>
  <dc:description/>
  <cp:lastModifiedBy>Alexandra Castelli</cp:lastModifiedBy>
  <cp:revision>11</cp:revision>
  <cp:lastPrinted>2002-06-07T00:19:00Z</cp:lastPrinted>
  <dcterms:created xsi:type="dcterms:W3CDTF">2013-08-25T21:50:00Z</dcterms:created>
  <dcterms:modified xsi:type="dcterms:W3CDTF">2013-09-15T16:58:00Z</dcterms:modified>
</cp:coreProperties>
</file>